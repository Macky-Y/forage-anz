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41428F" w14:paraId="6FF6869D" w14:textId="77777777" w:rsidTr="00A6783B">
        <w:trPr>
          <w:trHeight w:val="270"/>
          <w:jc w:val="center"/>
        </w:trPr>
        <w:tc>
          <w:tcPr>
            <w:tcW w:w="10800" w:type="dxa"/>
          </w:tcPr>
          <w:p w14:paraId="323680C3" w14:textId="77777777" w:rsidR="00A66B18" w:rsidRPr="0041428F" w:rsidRDefault="00401569" w:rsidP="00A66B18">
            <w:pPr>
              <w:pStyle w:val="ContactInfo"/>
              <w:rPr>
                <w:color w:val="000000" w:themeColor="text1"/>
              </w:rPr>
            </w:pPr>
            <w:r>
              <w:rPr>
                <w:noProof/>
                <w:color w:val="000000" w:themeColor="text1"/>
                <w:lang w:eastAsia="en-US"/>
              </w:rPr>
              <w:drawing>
                <wp:inline distT="0" distB="0" distL="0" distR="0" wp14:anchorId="18565832" wp14:editId="4382419E">
                  <wp:extent cx="2950845" cy="1200785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845" cy="1200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723B4" w14:textId="1B592088" w:rsidR="00A66B18" w:rsidRDefault="00A66B18"/>
    <w:p w14:paraId="4441952B" w14:textId="3DCD8023" w:rsidR="00A25DE7" w:rsidRPr="00A25DE7" w:rsidRDefault="00A25DE7" w:rsidP="00A25DE7">
      <w:pPr>
        <w:pStyle w:val="NormalWeb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eastAsia="en-AU"/>
        </w:rPr>
      </w:pPr>
    </w:p>
    <w:p w14:paraId="07F6194B" w14:textId="77777777" w:rsidR="00E1168B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</w:p>
    <w:p w14:paraId="15E7A161" w14:textId="77777777" w:rsidR="00E1168B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</w:p>
    <w:p w14:paraId="527765AC" w14:textId="77777777" w:rsidR="00E1168B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</w:p>
    <w:p w14:paraId="77894848" w14:textId="77777777" w:rsidR="00E1168B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</w:p>
    <w:p w14:paraId="5E4BFB66" w14:textId="498467A7" w:rsidR="00E1168B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  <w:r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t>Packet Capture Analysis:</w:t>
      </w:r>
    </w:p>
    <w:p w14:paraId="09B24120" w14:textId="77777777" w:rsidR="00E1168B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</w:p>
    <w:p w14:paraId="4AE4E9ED" w14:textId="34EC889F" w:rsidR="00F33DD2" w:rsidRDefault="00E1168B" w:rsidP="00630C37">
      <w:pPr>
        <w:spacing w:before="0" w:after="0"/>
        <w:ind w:left="0" w:right="0"/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</w:pPr>
      <w:r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t>Analyzing a packet capture from a</w:t>
      </w:r>
      <w:r w:rsidR="0032659B"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t xml:space="preserve"> network provided to me. I filtered it to HTTP traffic to look at the contents of the </w:t>
      </w:r>
      <w:r w:rsidR="001A258E"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t xml:space="preserve">HTTP </w:t>
      </w:r>
      <w:r w:rsidR="0032659B"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t>packet.</w:t>
      </w:r>
      <w:r w:rsidR="008F3614">
        <w:rPr>
          <w:rFonts w:ascii="Calibri" w:eastAsia="Times New Roman" w:hAnsi="Calibri" w:cs="Calibri"/>
          <w:color w:val="auto"/>
          <w:kern w:val="0"/>
          <w:sz w:val="22"/>
          <w:szCs w:val="22"/>
          <w:lang w:eastAsia="en-AU"/>
        </w:rPr>
        <w:br/>
      </w:r>
      <w:r w:rsidR="001A258E">
        <w:rPr>
          <w:rFonts w:ascii="Calibri" w:eastAsia="Times New Roman" w:hAnsi="Calibri" w:cs="Calibri"/>
          <w:noProof/>
          <w:color w:val="auto"/>
          <w:kern w:val="0"/>
          <w:sz w:val="22"/>
          <w:szCs w:val="22"/>
          <w:lang w:eastAsia="en-AU"/>
        </w:rPr>
        <w:drawing>
          <wp:inline distT="0" distB="0" distL="0" distR="0" wp14:anchorId="6E124BC6" wp14:editId="4C4394BF">
            <wp:extent cx="6858000" cy="3557905"/>
            <wp:effectExtent l="0" t="0" r="0" b="0"/>
            <wp:docPr id="19225710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1045" name="Picture 2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C45B" w14:textId="2B829041" w:rsidR="007263BB" w:rsidRPr="00EC114A" w:rsidRDefault="007263BB" w:rsidP="00630C37">
      <w:pPr>
        <w:spacing w:before="0" w:after="0"/>
        <w:ind w:left="0" w:right="0"/>
        <w:rPr>
          <w:rFonts w:ascii="Franklin Gothic Medium" w:eastAsia="Times New Roman" w:hAnsi="Franklin Gothic Medium" w:cs="Calibri"/>
          <w:color w:val="auto"/>
          <w:kern w:val="0"/>
          <w:sz w:val="22"/>
          <w:szCs w:val="22"/>
          <w:lang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1: </w:t>
      </w:r>
    </w:p>
    <w:p w14:paraId="6D0EB9E3" w14:textId="77777777" w:rsidR="00630C37" w:rsidRPr="00EC114A" w:rsidRDefault="00630C37" w:rsidP="00630C3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8FE29C8" w14:textId="77777777" w:rsidR="00630C37" w:rsidRPr="00EC114A" w:rsidRDefault="00630C37" w:rsidP="00630C37">
      <w:pPr>
        <w:pStyle w:val="ListParagraph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anz-logo.jpg and bank-card.jpg are two images that show up in the </w:t>
      </w:r>
      <w:proofErr w:type="gramStart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users</w:t>
      </w:r>
      <w:proofErr w:type="gramEnd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 network traffic.</w:t>
      </w:r>
    </w:p>
    <w:p w14:paraId="014B4231" w14:textId="463EBFCB" w:rsidR="00630C37" w:rsidRDefault="00630C37" w:rsidP="00F33DD2">
      <w:pPr>
        <w:pStyle w:val="ListParagraph"/>
        <w:numPr>
          <w:ilvl w:val="0"/>
          <w:numId w:val="2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Extract these images from the </w:t>
      </w:r>
      <w:proofErr w:type="spellStart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pcap</w:t>
      </w:r>
      <w:proofErr w:type="spellEnd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 file and attach them to your report.</w:t>
      </w:r>
    </w:p>
    <w:p w14:paraId="7C646A02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BD6B14B" w14:textId="5DE6B7C9" w:rsidR="00AB7234" w:rsidRDefault="001A258E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  <w:r w:rsidRPr="001A258E">
        <w:rPr>
          <w:rFonts w:ascii="Franklin Gothic Medium" w:hAnsi="Franklin Gothic Medium" w:cs="Calibri"/>
          <w:sz w:val="22"/>
          <w:szCs w:val="22"/>
        </w:rPr>
        <w:t xml:space="preserve">To look at the images the user accessed named </w:t>
      </w:r>
      <w:r w:rsidRPr="001A258E">
        <w:rPr>
          <w:rFonts w:ascii="Franklin Gothic Medium" w:hAnsi="Franklin Gothic Medium" w:cs="Calibri"/>
          <w:sz w:val="22"/>
          <w:szCs w:val="22"/>
          <w:u w:val="single"/>
        </w:rPr>
        <w:t>anz-logo.jpg</w:t>
      </w:r>
      <w:r w:rsidRPr="001A258E">
        <w:rPr>
          <w:rFonts w:ascii="Franklin Gothic Medium" w:hAnsi="Franklin Gothic Medium" w:cs="Calibri"/>
          <w:sz w:val="22"/>
          <w:szCs w:val="22"/>
        </w:rPr>
        <w:t xml:space="preserve"> and </w:t>
      </w:r>
      <w:r>
        <w:rPr>
          <w:rFonts w:ascii="Franklin Gothic Medium" w:hAnsi="Franklin Gothic Medium" w:cs="Calibri"/>
          <w:sz w:val="22"/>
          <w:szCs w:val="22"/>
          <w:u w:val="single"/>
        </w:rPr>
        <w:t>bank-card.jpg</w:t>
      </w:r>
      <w:r>
        <w:rPr>
          <w:rFonts w:ascii="Franklin Gothic Medium" w:hAnsi="Franklin Gothic Medium" w:cs="Calibri"/>
          <w:sz w:val="22"/>
          <w:szCs w:val="22"/>
        </w:rPr>
        <w:t xml:space="preserve">, I right-click on it and followed TCP stream. </w:t>
      </w:r>
      <w:r w:rsidR="00AB7234">
        <w:rPr>
          <w:rFonts w:ascii="Franklin Gothic Medium" w:hAnsi="Franklin Gothic Medium" w:cs="Calibri"/>
          <w:sz w:val="22"/>
          <w:szCs w:val="22"/>
        </w:rPr>
        <w:t>The raw data string is too long, so I created a simple script that will automate the process of getting the raw data between the first hex (FFD8) and the last hex (FFD9), my script then will output it in a text file. This is the script I used:</w:t>
      </w:r>
    </w:p>
    <w:p w14:paraId="23520A94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2C6658E2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79651EBC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6FA044D0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39AA2A82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7ED2C6D0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6FE7A11B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74345BAE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0E626E92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22EFC710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1FB3C04B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58F4FF89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6374EFE9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543803A4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3F87725A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4880B5E5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771419AA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2961507F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347A0E74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327FCE5A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0C282083" w14:textId="77777777" w:rsidR="00AB7234" w:rsidRDefault="00AB7234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</w:p>
    <w:p w14:paraId="4C2EAEA0" w14:textId="4E4C0525" w:rsidR="00AB7234" w:rsidRDefault="00FC28AC" w:rsidP="00AB7234">
      <w:pPr>
        <w:spacing w:before="0" w:after="0"/>
        <w:ind w:left="0"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2A1B1E2F" wp14:editId="0FC10684">
            <wp:simplePos x="0" y="0"/>
            <wp:positionH relativeFrom="column">
              <wp:posOffset>1262600</wp:posOffset>
            </wp:positionH>
            <wp:positionV relativeFrom="paragraph">
              <wp:posOffset>109824</wp:posOffset>
            </wp:positionV>
            <wp:extent cx="4510164" cy="4713121"/>
            <wp:effectExtent l="0" t="0" r="0" b="0"/>
            <wp:wrapNone/>
            <wp:docPr id="1030460516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0516" name="Picture 5" descr="A screen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164" cy="4713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2DD70" w14:textId="5F97FB0D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E2DDD94" w14:textId="30A711D2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01DD060C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1B07A08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9C18AA4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B9D60CB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94106D9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1553BCB2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59DAD94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CA7406A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01CA3698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7926D49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0A902D92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965037E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E5DA6E7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7B895C42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3696D3C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A2921C0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00611D8E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0FF2642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71925D1B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15ABE510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775707C3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AE4A588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41151B70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FCDEA11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D29D3C5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A3DD2AA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57CE22D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95370FE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11B95FC1" w14:textId="529D3B36" w:rsidR="00FC28AC" w:rsidRDefault="00FC28AC" w:rsidP="00FC28AC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This is how the program works:</w:t>
      </w:r>
    </w:p>
    <w:p w14:paraId="4E2045CD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19302B19" w14:textId="77FAF562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noProof/>
          <w:sz w:val="22"/>
          <w:szCs w:val="22"/>
        </w:rPr>
        <w:drawing>
          <wp:inline distT="0" distB="0" distL="0" distR="0" wp14:anchorId="71A4AB42" wp14:editId="02C001AB">
            <wp:extent cx="6858000" cy="323850"/>
            <wp:effectExtent l="0" t="0" r="0" b="6350"/>
            <wp:docPr id="1282864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6444" name="Picture 1282864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75EF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B05BCCB" w14:textId="262DE44C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And voila here is the extracted hex data:</w:t>
      </w:r>
    </w:p>
    <w:p w14:paraId="7F6267F8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ECA6921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64E1CAD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7514D45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CC92B2C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CC785F1" w14:textId="77777777" w:rsidR="00FC28AC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D7BFE4F" w14:textId="691051B0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DB87938" w14:textId="08F2D685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B8C714F" w14:textId="64049839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4D752299" w14:textId="6DBFA90E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EC0C907" w14:textId="4D74A86D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415C5159" w14:textId="7AB88072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D5605CC" w14:textId="19B62FBA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06D4F73" w14:textId="72710F8D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7981896" w14:textId="04B086A4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0D4AAD66" w14:textId="1F6C4710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4213FCCD" w14:textId="680F4BD6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16560BC2" w14:textId="3BE86FC8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71EA8F11" w14:textId="012D9193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0C1E3FCD" w14:textId="271423E9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433B878C" w14:textId="4AB25A71" w:rsidR="00AB7234" w:rsidRDefault="00FC28AC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noProof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7445E55E" wp14:editId="6BC30EF3">
            <wp:simplePos x="0" y="0"/>
            <wp:positionH relativeFrom="column">
              <wp:posOffset>2203972</wp:posOffset>
            </wp:positionH>
            <wp:positionV relativeFrom="paragraph">
              <wp:posOffset>156788</wp:posOffset>
            </wp:positionV>
            <wp:extent cx="3096285" cy="2484769"/>
            <wp:effectExtent l="0" t="0" r="2540" b="4445"/>
            <wp:wrapNone/>
            <wp:docPr id="1659313009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13009" name="Picture 8" descr="A screenshot of a computer scree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85" cy="2484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A2C5A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FBA2ADF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9F082FB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729E4A39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599D61E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73BB799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40E561F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8197F36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4EA36E87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7A3F26B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289D50DF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109101E8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4C8B23C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3D188393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70ED01E7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C0CCF64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54F78436" w14:textId="77777777" w:rsidR="00AB7234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</w:p>
    <w:p w14:paraId="618CE232" w14:textId="30638286" w:rsidR="0032659B" w:rsidRDefault="00AB7234" w:rsidP="0032659B">
      <w:pPr>
        <w:spacing w:before="0" w:after="0"/>
        <w:ind w:left="360"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 xml:space="preserve">I copied </w:t>
      </w:r>
      <w:r w:rsidR="001A258E">
        <w:rPr>
          <w:rFonts w:ascii="Franklin Gothic Medium" w:hAnsi="Franklin Gothic Medium" w:cs="Calibri"/>
          <w:sz w:val="22"/>
          <w:szCs w:val="22"/>
        </w:rPr>
        <w:t>and</w:t>
      </w:r>
      <w:r>
        <w:rPr>
          <w:rFonts w:ascii="Franklin Gothic Medium" w:hAnsi="Franklin Gothic Medium" w:cs="Calibri"/>
          <w:sz w:val="22"/>
          <w:szCs w:val="22"/>
        </w:rPr>
        <w:t xml:space="preserve"> pasted</w:t>
      </w:r>
      <w:r w:rsidR="001A258E">
        <w:rPr>
          <w:rFonts w:ascii="Franklin Gothic Medium" w:hAnsi="Franklin Gothic Medium" w:cs="Calibri"/>
          <w:sz w:val="22"/>
          <w:szCs w:val="22"/>
        </w:rPr>
        <w:t xml:space="preserve"> </w:t>
      </w:r>
      <w:r>
        <w:rPr>
          <w:rFonts w:ascii="Franklin Gothic Medium" w:hAnsi="Franklin Gothic Medium" w:cs="Calibri"/>
          <w:sz w:val="22"/>
          <w:szCs w:val="22"/>
        </w:rPr>
        <w:t>it to my hex editor</w:t>
      </w:r>
      <w:r w:rsidR="00FC28AC">
        <w:rPr>
          <w:rFonts w:ascii="Franklin Gothic Medium" w:hAnsi="Franklin Gothic Medium" w:cs="Calibri"/>
          <w:sz w:val="22"/>
          <w:szCs w:val="22"/>
        </w:rPr>
        <w:t xml:space="preserve"> and</w:t>
      </w:r>
      <w:r>
        <w:rPr>
          <w:rFonts w:ascii="Franklin Gothic Medium" w:hAnsi="Franklin Gothic Medium" w:cs="Calibri"/>
          <w:sz w:val="22"/>
          <w:szCs w:val="22"/>
        </w:rPr>
        <w:t xml:space="preserve"> s</w:t>
      </w:r>
      <w:r w:rsidR="001A258E">
        <w:rPr>
          <w:rFonts w:ascii="Franklin Gothic Medium" w:hAnsi="Franklin Gothic Medium" w:cs="Calibri"/>
          <w:sz w:val="22"/>
          <w:szCs w:val="22"/>
        </w:rPr>
        <w:t>aved it as JPG file format to view the data and this is what I found</w:t>
      </w:r>
      <w:r w:rsidR="00FC28AC">
        <w:rPr>
          <w:rFonts w:ascii="Franklin Gothic Medium" w:hAnsi="Franklin Gothic Medium" w:cs="Calibri"/>
          <w:sz w:val="22"/>
          <w:szCs w:val="22"/>
        </w:rPr>
        <w:t>:</w:t>
      </w:r>
    </w:p>
    <w:p w14:paraId="75AEFF20" w14:textId="77777777" w:rsidR="00FC28AC" w:rsidRDefault="00FC28AC" w:rsidP="00FC28AC">
      <w:pPr>
        <w:spacing w:before="0" w:after="0"/>
        <w:ind w:left="360" w:right="0"/>
        <w:jc w:val="center"/>
        <w:rPr>
          <w:rFonts w:ascii="Franklin Gothic Medium" w:hAnsi="Franklin Gothic Medium" w:cs="Calibri"/>
          <w:sz w:val="22"/>
          <w:szCs w:val="22"/>
        </w:rPr>
      </w:pPr>
    </w:p>
    <w:p w14:paraId="0C8BC024" w14:textId="055A5657" w:rsidR="00FC28AC" w:rsidRDefault="00FC28AC" w:rsidP="00FC28AC">
      <w:pPr>
        <w:spacing w:before="0" w:after="0"/>
        <w:ind w:left="360" w:right="0"/>
        <w:jc w:val="center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anz_logo.jpg</w:t>
      </w:r>
    </w:p>
    <w:p w14:paraId="0FAFEF60" w14:textId="1B3E207E" w:rsidR="00F33DD2" w:rsidRPr="00FC28AC" w:rsidRDefault="00FC28AC" w:rsidP="00FC28AC">
      <w:pPr>
        <w:spacing w:before="0" w:after="0"/>
        <w:ind w:left="0"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C42D33D" wp14:editId="20856A99">
            <wp:simplePos x="0" y="0"/>
            <wp:positionH relativeFrom="column">
              <wp:posOffset>2826718</wp:posOffset>
            </wp:positionH>
            <wp:positionV relativeFrom="paragraph">
              <wp:posOffset>83310</wp:posOffset>
            </wp:positionV>
            <wp:extent cx="1422400" cy="1422400"/>
            <wp:effectExtent l="0" t="0" r="0" b="0"/>
            <wp:wrapNone/>
            <wp:docPr id="1675285732" name="Picture 9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85732" name="Picture 9" descr="A blue and white logo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652EB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68FE27BF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D45ED4D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1747F68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32AFB13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7F5D1E74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0D9B817A" w14:textId="77777777" w:rsid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920F182" w14:textId="77777777" w:rsid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E6A3585" w14:textId="77777777" w:rsid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FA6FC88" w14:textId="77777777" w:rsid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sz w:val="22"/>
          <w:szCs w:val="22"/>
        </w:rPr>
      </w:pPr>
    </w:p>
    <w:p w14:paraId="78034B8A" w14:textId="429A9731" w:rsid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bank-card.jpg</w:t>
      </w:r>
    </w:p>
    <w:p w14:paraId="1A64B419" w14:textId="41D9262E" w:rsid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24B63385" wp14:editId="7E15470B">
            <wp:simplePos x="0" y="0"/>
            <wp:positionH relativeFrom="column">
              <wp:posOffset>2692998</wp:posOffset>
            </wp:positionH>
            <wp:positionV relativeFrom="paragraph">
              <wp:posOffset>161290</wp:posOffset>
            </wp:positionV>
            <wp:extent cx="1790700" cy="1130300"/>
            <wp:effectExtent l="0" t="0" r="0" b="0"/>
            <wp:wrapNone/>
            <wp:docPr id="1670943768" name="Picture 10" descr="A blue credit card with white text and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43768" name="Picture 10" descr="A blue credit card with white text and blue background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9EC17" w14:textId="47026493" w:rsidR="00FC28AC" w:rsidRPr="00FC28AC" w:rsidRDefault="00FC28AC" w:rsidP="00FC28AC">
      <w:pPr>
        <w:pStyle w:val="ListParagraph"/>
        <w:spacing w:before="0" w:after="0"/>
        <w:ind w:right="0"/>
        <w:jc w:val="center"/>
        <w:rPr>
          <w:rFonts w:ascii="Franklin Gothic Medium" w:hAnsi="Franklin Gothic Medium" w:cs="Calibri"/>
          <w:sz w:val="22"/>
          <w:szCs w:val="22"/>
        </w:rPr>
      </w:pPr>
    </w:p>
    <w:p w14:paraId="3766E443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298B9F26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7359155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51137B33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D1E8C84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5CFB9E24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DE0558B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23A937F4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44C5F23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0375673A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5CB5B6FF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C8056B7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70AD2970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380FCE4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324ED4E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52D8C4E5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B5634A4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1C07B248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6D2369DC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759D17C5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5DAA096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57DAFF48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5F197757" w14:textId="77777777" w:rsidR="00FC28AC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680C48E4" w14:textId="77777777" w:rsidR="00FC28AC" w:rsidRPr="00EC114A" w:rsidRDefault="00FC28AC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F36F2FF" w14:textId="77777777" w:rsidR="00630C37" w:rsidRPr="00EC114A" w:rsidRDefault="00630C37" w:rsidP="00630C3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2: </w:t>
      </w:r>
    </w:p>
    <w:p w14:paraId="3A14E606" w14:textId="77777777" w:rsidR="00630C37" w:rsidRPr="00EC114A" w:rsidRDefault="00630C37" w:rsidP="00630C37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EC93AC3" w14:textId="77777777" w:rsidR="00630C37" w:rsidRPr="00EC114A" w:rsidRDefault="00630C37" w:rsidP="00630C37">
      <w:pPr>
        <w:pStyle w:val="ListParagraph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network traffic for the images "ANZ1.jpg" and "ANZ2.jpg" is more than it appears.</w:t>
      </w:r>
    </w:p>
    <w:p w14:paraId="4033D2D3" w14:textId="1D6FDE48" w:rsidR="00E27C6B" w:rsidRPr="00EC114A" w:rsidRDefault="00630C37" w:rsidP="00F33DD2">
      <w:pPr>
        <w:pStyle w:val="ListParagraph"/>
        <w:numPr>
          <w:ilvl w:val="0"/>
          <w:numId w:val="3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Extract the images, include them and mention what is different about them in your report.</w:t>
      </w:r>
    </w:p>
    <w:p w14:paraId="67AF2162" w14:textId="56939CDD" w:rsidR="00F33DD2" w:rsidRDefault="00F33DD2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912E9DB" w14:textId="49500F92" w:rsidR="00D63AE9" w:rsidRDefault="00D63AE9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Same method applies when extracting images, after performing the previous steps, these are the images I found:</w:t>
      </w:r>
    </w:p>
    <w:p w14:paraId="7C060F02" w14:textId="3C6F9A94" w:rsidR="00D63AE9" w:rsidRDefault="00D63AE9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DF819E0" w14:textId="271159C4" w:rsidR="00D63AE9" w:rsidRPr="00D63AE9" w:rsidRDefault="00D63AE9" w:rsidP="00D63AE9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 xml:space="preserve">         ANZ1.jpg                  </w:t>
      </w:r>
      <w:r>
        <w:rPr>
          <w:rFonts w:ascii="Franklin Gothic Medium" w:hAnsi="Franklin Gothic Medium" w:cs="Calibri"/>
          <w:sz w:val="22"/>
          <w:szCs w:val="22"/>
        </w:rPr>
        <w:tab/>
      </w:r>
      <w:r>
        <w:rPr>
          <w:rFonts w:ascii="Franklin Gothic Medium" w:hAnsi="Franklin Gothic Medium" w:cs="Calibri"/>
          <w:sz w:val="22"/>
          <w:szCs w:val="22"/>
        </w:rPr>
        <w:tab/>
      </w:r>
      <w:r>
        <w:rPr>
          <w:rFonts w:ascii="Franklin Gothic Medium" w:hAnsi="Franklin Gothic Medium" w:cs="Calibri"/>
          <w:sz w:val="22"/>
          <w:szCs w:val="22"/>
        </w:rPr>
        <w:tab/>
      </w:r>
      <w:r>
        <w:rPr>
          <w:rFonts w:ascii="Franklin Gothic Medium" w:hAnsi="Franklin Gothic Medium" w:cs="Calibri"/>
          <w:sz w:val="22"/>
          <w:szCs w:val="22"/>
        </w:rPr>
        <w:tab/>
      </w:r>
      <w:r>
        <w:rPr>
          <w:rFonts w:ascii="Franklin Gothic Medium" w:hAnsi="Franklin Gothic Medium" w:cs="Calibri"/>
          <w:sz w:val="22"/>
          <w:szCs w:val="22"/>
        </w:rPr>
        <w:tab/>
      </w:r>
      <w:r>
        <w:rPr>
          <w:rFonts w:ascii="Franklin Gothic Medium" w:hAnsi="Franklin Gothic Medium" w:cs="Calibri"/>
          <w:sz w:val="22"/>
          <w:szCs w:val="22"/>
        </w:rPr>
        <w:tab/>
      </w:r>
      <w:r>
        <w:rPr>
          <w:rFonts w:ascii="Franklin Gothic Medium" w:hAnsi="Franklin Gothic Medium" w:cs="Calibri"/>
          <w:sz w:val="22"/>
          <w:szCs w:val="22"/>
        </w:rPr>
        <w:tab/>
      </w:r>
      <w:r w:rsidRPr="00D63AE9">
        <w:rPr>
          <w:rFonts w:ascii="Franklin Gothic Medium" w:hAnsi="Franklin Gothic Medium"/>
          <w:noProof/>
          <w:sz w:val="22"/>
          <w:szCs w:val="22"/>
          <w:lang w:val="en-AU" w:eastAsia="en-AU"/>
        </w:rPr>
        <w:t xml:space="preserve"> ANZ2.jpg</w:t>
      </w:r>
    </w:p>
    <w:p w14:paraId="1C6E47A2" w14:textId="0604FCD4" w:rsidR="00D63AE9" w:rsidRPr="00D63AE9" w:rsidRDefault="00D63AE9" w:rsidP="00D63AE9">
      <w:pPr>
        <w:spacing w:before="0" w:after="0"/>
        <w:ind w:left="0" w:right="0"/>
        <w:jc w:val="center"/>
        <w:rPr>
          <w:rFonts w:ascii="Franklin Gothic Medium" w:hAnsi="Franklin Gothic Medium"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663360" behindDoc="1" locked="0" layoutInCell="1" allowOverlap="1" wp14:anchorId="7BA25D35" wp14:editId="5494FD5D">
            <wp:simplePos x="0" y="0"/>
            <wp:positionH relativeFrom="column">
              <wp:posOffset>4403901</wp:posOffset>
            </wp:positionH>
            <wp:positionV relativeFrom="paragraph">
              <wp:posOffset>107893</wp:posOffset>
            </wp:positionV>
            <wp:extent cx="2019455" cy="2860895"/>
            <wp:effectExtent l="0" t="0" r="0" b="0"/>
            <wp:wrapNone/>
            <wp:docPr id="739826110" name="Picture 1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6110" name="Picture 11" descr="A close-up of a documen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55" cy="286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3AE9">
        <w:rPr>
          <w:rFonts w:cs="Calibri"/>
        </w:rPr>
        <w:drawing>
          <wp:anchor distT="0" distB="0" distL="114300" distR="114300" simplePos="0" relativeHeight="251662336" behindDoc="1" locked="0" layoutInCell="1" allowOverlap="1" wp14:anchorId="302EF0AE" wp14:editId="12689FD7">
            <wp:simplePos x="0" y="0"/>
            <wp:positionH relativeFrom="column">
              <wp:posOffset>48895</wp:posOffset>
            </wp:positionH>
            <wp:positionV relativeFrom="paragraph">
              <wp:posOffset>112973</wp:posOffset>
            </wp:positionV>
            <wp:extent cx="2018659" cy="2856394"/>
            <wp:effectExtent l="0" t="0" r="1270" b="1270"/>
            <wp:wrapNone/>
            <wp:docPr id="1805214730" name="Picture 1" descr="A blue cover with a blue shield and a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4730" name="Picture 1" descr="A blue cover with a blue shield and a white logo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659" cy="2856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A6BFD" w14:textId="2C0CE6F5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3C3207F" w14:textId="527677A1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4855F8B" w14:textId="195C3D84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B497ED0" w14:textId="2028D9C1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02DE725" w14:textId="428A1C70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ED20F60" w14:textId="5E731B00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A00F99E" w14:textId="6E0B0072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9C1A713" w14:textId="77ED1ABB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3F29665" w14:textId="2766DD12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851006D" w14:textId="1AA301C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93D278F" w14:textId="0CB158EA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91AAD8B" w14:textId="4420B321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07E83CC" w14:textId="7C3DFE8C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E5BAA32" w14:textId="1AF75FD0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2EDCC8B" w14:textId="13D83559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1876FF3" w14:textId="7777777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9AC35DC" w14:textId="7777777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ED52CE1" w14:textId="7777777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32C6D60" w14:textId="7777777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98E054E" w14:textId="430CCE19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>I saw messages at the end of these hex data:</w:t>
      </w:r>
    </w:p>
    <w:p w14:paraId="5D1B6ADE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776DB07" w14:textId="20E93A28" w:rsidR="00E658B7" w:rsidRPr="00E658B7" w:rsidRDefault="00E658B7" w:rsidP="00E658B7">
      <w:pPr>
        <w:pStyle w:val="ListParagraph"/>
        <w:numPr>
          <w:ilvl w:val="0"/>
          <w:numId w:val="6"/>
        </w:numPr>
        <w:spacing w:before="0" w:after="0"/>
        <w:ind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658B7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>ANZ1.jpg</w:t>
      </w:r>
    </w:p>
    <w:p w14:paraId="782A05E2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63E5D7E" w14:textId="68653189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658B7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drawing>
          <wp:inline distT="0" distB="0" distL="0" distR="0" wp14:anchorId="0D2A4970" wp14:editId="5EF24E28">
            <wp:extent cx="6858000" cy="583565"/>
            <wp:effectExtent l="0" t="0" r="0" b="635"/>
            <wp:docPr id="190176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679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6886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1740AC7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489E0AB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BCAA120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3244428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010F67D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26BD21E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6E6A868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571B5D8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6C945D5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912D70C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D23581D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EE5F1E4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AFC56C5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0DB1896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ADA0267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F1DAC6B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CA78DC1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3763A7A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82B7312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15B2052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23AF079" w14:textId="77777777" w:rsidR="00E658B7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F55CD66" w14:textId="0F418697" w:rsidR="00E658B7" w:rsidRPr="00E658B7" w:rsidRDefault="00E658B7" w:rsidP="00E658B7">
      <w:pPr>
        <w:pStyle w:val="ListParagraph"/>
        <w:numPr>
          <w:ilvl w:val="0"/>
          <w:numId w:val="6"/>
        </w:numPr>
        <w:spacing w:before="0" w:after="0"/>
        <w:ind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658B7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>ANZ2.jpg</w:t>
      </w:r>
    </w:p>
    <w:p w14:paraId="37CF0A04" w14:textId="7777777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F00BB4D" w14:textId="59308469" w:rsidR="00D63AE9" w:rsidRDefault="00E658B7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drawing>
          <wp:inline distT="0" distB="0" distL="0" distR="0" wp14:anchorId="3554A09D" wp14:editId="1528DAB7">
            <wp:extent cx="5461000" cy="1257300"/>
            <wp:effectExtent l="0" t="0" r="0" b="0"/>
            <wp:docPr id="1057210956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0956" name="Picture 12" descr="A screen shot of a computer scree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AC38" w14:textId="77777777" w:rsidR="00D63AE9" w:rsidRDefault="00D63AE9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F2BCC9C" w14:textId="4DA42762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3: </w:t>
      </w:r>
    </w:p>
    <w:p w14:paraId="6E553BFC" w14:textId="51C482AF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D759460" w14:textId="4B606FD7" w:rsidR="00E27C6B" w:rsidRPr="00EC114A" w:rsidRDefault="00E27C6B" w:rsidP="00E27C6B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downloaded a suspicious document called "how-to-commit-crimes.docx"</w:t>
      </w:r>
    </w:p>
    <w:p w14:paraId="40B378F3" w14:textId="4559CF1B" w:rsidR="00E27C6B" w:rsidRDefault="00E27C6B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Find the contents of this file and include it in your report.</w:t>
      </w:r>
    </w:p>
    <w:p w14:paraId="081405C9" w14:textId="14D284E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5462060" w14:textId="0A3C6E83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I checked this specific traffic and found this:</w:t>
      </w:r>
    </w:p>
    <w:p w14:paraId="7C3F8F65" w14:textId="3004EFFF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 w:rsidRPr="00E658B7">
        <w:rPr>
          <w:rFonts w:ascii="Franklin Gothic Medium" w:hAnsi="Franklin Gothic Medium" w:cs="Calibri"/>
          <w:sz w:val="22"/>
          <w:szCs w:val="22"/>
        </w:rPr>
        <w:drawing>
          <wp:inline distT="0" distB="0" distL="0" distR="0" wp14:anchorId="4877E593" wp14:editId="3AAF0D5F">
            <wp:extent cx="3314700" cy="3492500"/>
            <wp:effectExtent l="0" t="0" r="0" b="0"/>
            <wp:docPr id="3298691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69197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C2A8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1827669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5F5D027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FDB481D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C031318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E119BCE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AB0C5F5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59CB1BE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D8CFB6F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6B4F374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6C372E3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81F109A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E489AC8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D5BD8FC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75DBABA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46F3685" w14:textId="77777777" w:rsid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E601D51" w14:textId="77777777" w:rsidR="00E658B7" w:rsidRPr="00E658B7" w:rsidRDefault="00E658B7" w:rsidP="00E658B7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D881C2F" w14:textId="04DBD68F" w:rsidR="00F33DD2" w:rsidRPr="00EC114A" w:rsidRDefault="00F33DD2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2CE79DD8" w14:textId="0501B3BD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4: </w:t>
      </w:r>
    </w:p>
    <w:p w14:paraId="4C9F2D3A" w14:textId="28A4BB11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EAF880A" w14:textId="32918425" w:rsidR="00E27C6B" w:rsidRPr="00EC114A" w:rsidRDefault="00E27C6B" w:rsidP="00E27C6B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3 pdf documents: ANZ_Document.pdf, ANZ_Document2.pdf, evil.pdf</w:t>
      </w:r>
    </w:p>
    <w:p w14:paraId="6C12EBA9" w14:textId="2642FB42" w:rsidR="00E27C6B" w:rsidRPr="00EC114A" w:rsidRDefault="00E27C6B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Extract and view these documents. </w:t>
      </w:r>
      <w:r w:rsidR="000563E9">
        <w:rPr>
          <w:rFonts w:ascii="Franklin Gothic Medium" w:hAnsi="Franklin Gothic Medium" w:cs="Calibri"/>
          <w:i/>
          <w:iCs/>
          <w:sz w:val="22"/>
          <w:szCs w:val="22"/>
        </w:rPr>
        <w:t xml:space="preserve">Include </w:t>
      </w:r>
      <w:r w:rsidR="003F0CEC">
        <w:rPr>
          <w:rFonts w:ascii="Franklin Gothic Medium" w:hAnsi="Franklin Gothic Medium" w:cs="Calibri"/>
          <w:i/>
          <w:iCs/>
          <w:sz w:val="22"/>
          <w:szCs w:val="22"/>
        </w:rPr>
        <w:t>images</w:t>
      </w:r>
      <w:r w:rsidR="000563E9">
        <w:rPr>
          <w:rFonts w:ascii="Franklin Gothic Medium" w:hAnsi="Franklin Gothic Medium" w:cs="Calibri"/>
          <w:i/>
          <w:iCs/>
          <w:sz w:val="22"/>
          <w:szCs w:val="22"/>
        </w:rPr>
        <w:t xml:space="preserve"> of </w:t>
      </w: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them in your report.</w:t>
      </w:r>
    </w:p>
    <w:p w14:paraId="609BEED0" w14:textId="77777777" w:rsidR="00183398" w:rsidRDefault="00183398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138143AD" w14:textId="4FFA49BB" w:rsidR="00F33DD2" w:rsidRDefault="00183398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 xml:space="preserve">This time I did it differently, I utilized the search function on </w:t>
      </w:r>
      <w:proofErr w:type="spellStart"/>
      <w:r>
        <w:rPr>
          <w:rFonts w:ascii="Franklin Gothic Medium" w:hAnsi="Franklin Gothic Medium" w:cs="Calibri"/>
          <w:sz w:val="22"/>
          <w:szCs w:val="22"/>
        </w:rPr>
        <w:t>wireshark</w:t>
      </w:r>
      <w:proofErr w:type="spellEnd"/>
      <w:r>
        <w:rPr>
          <w:rFonts w:ascii="Franklin Gothic Medium" w:hAnsi="Franklin Gothic Medium" w:cs="Calibri"/>
          <w:sz w:val="22"/>
          <w:szCs w:val="22"/>
        </w:rPr>
        <w:t xml:space="preserve"> and put the hex data on raw. I searched for “25504446” since it is a pdf file signature, I copied and pasted </w:t>
      </w:r>
      <w:r w:rsidR="0068238E">
        <w:rPr>
          <w:rFonts w:ascii="Franklin Gothic Medium" w:hAnsi="Franklin Gothic Medium" w:cs="Calibri"/>
          <w:sz w:val="22"/>
          <w:szCs w:val="22"/>
        </w:rPr>
        <w:t>from 25504446 until the end of the hex data.</w:t>
      </w:r>
      <w:r>
        <w:rPr>
          <w:rFonts w:ascii="Franklin Gothic Medium" w:hAnsi="Franklin Gothic Medium" w:cs="Calibri"/>
          <w:sz w:val="22"/>
          <w:szCs w:val="22"/>
        </w:rPr>
        <w:t xml:space="preserve"> I did it to all these pdf files and here are the results:</w:t>
      </w:r>
    </w:p>
    <w:p w14:paraId="7EB44EBC" w14:textId="77777777" w:rsidR="00183398" w:rsidRDefault="00183398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348747F" w14:textId="2F3C5DA9" w:rsidR="00183398" w:rsidRPr="00183398" w:rsidRDefault="00183398" w:rsidP="00183398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 xml:space="preserve">ANZ_Document.pdf                                         </w:t>
      </w:r>
      <w:r w:rsidR="0068238E">
        <w:rPr>
          <w:rFonts w:ascii="Franklin Gothic Medium" w:hAnsi="Franklin Gothic Medium" w:cs="Calibri"/>
          <w:sz w:val="22"/>
          <w:szCs w:val="22"/>
        </w:rPr>
        <w:tab/>
      </w:r>
      <w:r w:rsidR="0068238E">
        <w:rPr>
          <w:rFonts w:ascii="Franklin Gothic Medium" w:hAnsi="Franklin Gothic Medium" w:cs="Calibri"/>
          <w:sz w:val="22"/>
          <w:szCs w:val="22"/>
        </w:rPr>
        <w:tab/>
      </w:r>
      <w:r w:rsidR="0068238E">
        <w:rPr>
          <w:rFonts w:ascii="Franklin Gothic Medium" w:hAnsi="Franklin Gothic Medium" w:cs="Calibri"/>
          <w:sz w:val="22"/>
          <w:szCs w:val="22"/>
        </w:rPr>
        <w:tab/>
        <w:t xml:space="preserve">   </w:t>
      </w:r>
      <w:r w:rsidRPr="00183398">
        <w:rPr>
          <w:rFonts w:ascii="Franklin Gothic Medium" w:hAnsi="Franklin Gothic Medium" w:cs="Calibri"/>
          <w:sz w:val="22"/>
          <w:szCs w:val="22"/>
        </w:rPr>
        <w:t>ANZ_Document2.pdf</w:t>
      </w:r>
    </w:p>
    <w:p w14:paraId="10E38711" w14:textId="08F3FDCE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663C500" wp14:editId="608B7FDC">
            <wp:simplePos x="0" y="0"/>
            <wp:positionH relativeFrom="column">
              <wp:posOffset>-99934</wp:posOffset>
            </wp:positionH>
            <wp:positionV relativeFrom="paragraph">
              <wp:posOffset>153494</wp:posOffset>
            </wp:positionV>
            <wp:extent cx="2296412" cy="3244297"/>
            <wp:effectExtent l="0" t="0" r="2540" b="0"/>
            <wp:wrapNone/>
            <wp:docPr id="1260653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5314" name="Picture 1260653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412" cy="3244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44111" w14:textId="5DBE4187" w:rsidR="00183398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665408" behindDoc="1" locked="0" layoutInCell="1" allowOverlap="1" wp14:anchorId="2C11A285" wp14:editId="624093F9">
            <wp:simplePos x="0" y="0"/>
            <wp:positionH relativeFrom="column">
              <wp:posOffset>2910326</wp:posOffset>
            </wp:positionH>
            <wp:positionV relativeFrom="paragraph">
              <wp:posOffset>36208</wp:posOffset>
            </wp:positionV>
            <wp:extent cx="4090898" cy="2892037"/>
            <wp:effectExtent l="0" t="0" r="0" b="3810"/>
            <wp:wrapNone/>
            <wp:docPr id="13661285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28565" name="Picture 13661285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898" cy="2892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ADE52" w14:textId="10C4820F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9DD1E7A" w14:textId="645E6F28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225B61B" w14:textId="0FEADA4F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09A677F" w14:textId="42BD4936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3670DFD" w14:textId="642D72CB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AC38FC3" w14:textId="018AF17A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1054A2C" w14:textId="31B68A50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CF42C88" w14:textId="7552F081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C985577" w14:textId="29374EF8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C7EA6C4" w14:textId="5E8C6460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427CD38" w14:textId="39A7183C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DBE641B" w14:textId="1F9B806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7A311F9" w14:textId="58F39AE9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B154A79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7AA54EB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9C9443B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75FFAD1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320A9E9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CC1775D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AD9D4F4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F668F63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A490925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19EDF62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7AD0C92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11322FF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81A3142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4A4A0D0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24DD12F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8067FE6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0425DE9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5140539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EF70437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45B3603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03692C6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4913FB9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122DC6C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4C5F93B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4F6818B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83A10AE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484F959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7E4A449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2E7088B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F4A658E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1B6A203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705877A8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D801F2B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54CF687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D654846" w14:textId="77777777" w:rsidR="0068238E" w:rsidRDefault="0068238E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54A9688" w14:textId="3362866B" w:rsidR="0068238E" w:rsidRDefault="0068238E" w:rsidP="0068238E">
      <w:pPr>
        <w:spacing w:before="0" w:after="0"/>
        <w:ind w:left="0" w:right="0"/>
        <w:jc w:val="center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>evil.pdf</w:t>
      </w:r>
    </w:p>
    <w:p w14:paraId="4C7E732B" w14:textId="28C78430" w:rsidR="0068238E" w:rsidRDefault="0068238E" w:rsidP="0068238E">
      <w:pPr>
        <w:spacing w:before="0" w:after="0"/>
        <w:ind w:left="0" w:right="0"/>
        <w:jc w:val="center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68238E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drawing>
          <wp:inline distT="0" distB="0" distL="0" distR="0" wp14:anchorId="0926FC6F" wp14:editId="37AEDD61">
            <wp:extent cx="6223000" cy="2984500"/>
            <wp:effectExtent l="0" t="0" r="0" b="0"/>
            <wp:docPr id="773248881" name="Picture 1" descr="A blue squar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48881" name="Picture 1" descr="A blue square on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6982" w14:textId="77777777" w:rsidR="00183398" w:rsidRDefault="00183398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A492040" w14:textId="4C97B0AB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5: </w:t>
      </w:r>
    </w:p>
    <w:p w14:paraId="2267101E" w14:textId="603F3BF8" w:rsidR="00E27C6B" w:rsidRPr="00EC114A" w:rsidRDefault="00E27C6B" w:rsidP="00E27C6B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55EE54A" w14:textId="6DEC95BF" w:rsidR="00E27C6B" w:rsidRPr="00EC114A" w:rsidRDefault="00E27C6B" w:rsidP="00E27C6B">
      <w:pPr>
        <w:pStyle w:val="ListParagraph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also accessed a file called "hiddenmessage2.txt"</w:t>
      </w:r>
    </w:p>
    <w:p w14:paraId="0077401A" w14:textId="554C940E" w:rsidR="00F33DD2" w:rsidRDefault="00E27C6B" w:rsidP="0068238E">
      <w:pPr>
        <w:pStyle w:val="ListParagraph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What </w:t>
      </w:r>
      <w:proofErr w:type="gramStart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is</w:t>
      </w:r>
      <w:proofErr w:type="gramEnd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 the contents of this file? Include it in your </w:t>
      </w:r>
      <w:proofErr w:type="gramStart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report</w:t>
      </w:r>
      <w:proofErr w:type="gramEnd"/>
    </w:p>
    <w:p w14:paraId="17FF6771" w14:textId="77777777" w:rsidR="0068238E" w:rsidRDefault="0068238E" w:rsidP="0068238E">
      <w:p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497614A" w14:textId="2C82B5C8" w:rsidR="0068238E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 xml:space="preserve">For this one I can’t find the txt signature file, so I tried typing ffd8 and it worked, I believe this is a jpg file hidden in a </w:t>
      </w:r>
      <w:proofErr w:type="spellStart"/>
      <w:r>
        <w:rPr>
          <w:rFonts w:ascii="Franklin Gothic Medium" w:hAnsi="Franklin Gothic Medium" w:cs="Calibri"/>
          <w:sz w:val="22"/>
          <w:szCs w:val="22"/>
        </w:rPr>
        <w:t>txt</w:t>
      </w:r>
      <w:proofErr w:type="spellEnd"/>
      <w:r>
        <w:rPr>
          <w:rFonts w:ascii="Franklin Gothic Medium" w:hAnsi="Franklin Gothic Medium" w:cs="Calibri"/>
          <w:sz w:val="22"/>
          <w:szCs w:val="22"/>
        </w:rPr>
        <w:t xml:space="preserve"> file, I found this image:</w:t>
      </w:r>
    </w:p>
    <w:p w14:paraId="3FEF80D5" w14:textId="32CAFE52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737868E3" wp14:editId="511EFD01">
            <wp:simplePos x="0" y="0"/>
            <wp:positionH relativeFrom="column">
              <wp:posOffset>1696683</wp:posOffset>
            </wp:positionH>
            <wp:positionV relativeFrom="paragraph">
              <wp:posOffset>43451</wp:posOffset>
            </wp:positionV>
            <wp:extent cx="3453897" cy="1942817"/>
            <wp:effectExtent l="0" t="0" r="635" b="635"/>
            <wp:wrapNone/>
            <wp:docPr id="502951841" name="Picture 18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1841" name="Picture 18" descr="A group of people standing togeth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897" cy="1942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18F51" w14:textId="1C7075C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D7219A5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15EEBA4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1817B33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6E48A64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EEA5F6E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10BA607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139255B3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BA607C4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B511A7C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8153E6B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11CF690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7E19F5D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33E724E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7B7618A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59CE12E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986797D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EA02A89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981DF76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35B9AD8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BBB9BA1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FE47E41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0E0EF8C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35651F6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1E1B9349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1667788" w14:textId="77777777" w:rsidR="00166E14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DBFFF90" w14:textId="4EBDD851" w:rsidR="00166E14" w:rsidRPr="0068238E" w:rsidRDefault="00166E14" w:rsidP="0068238E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9EDBC54" w14:textId="7996F1F5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6: </w:t>
      </w:r>
    </w:p>
    <w:p w14:paraId="005E90D4" w14:textId="3578D911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E889909" w14:textId="1175E0A9" w:rsidR="00FE5C0F" w:rsidRPr="00EC114A" w:rsidRDefault="00FE5C0F" w:rsidP="00FE5C0F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an image called "atm-image.jpg"</w:t>
      </w:r>
    </w:p>
    <w:p w14:paraId="6963C58F" w14:textId="5792B8DE" w:rsidR="00FE5C0F" w:rsidRPr="00EC114A" w:rsidRDefault="00FE5C0F" w:rsidP="00FE5C0F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Identify what is different about this traffic and include everything in your report.</w:t>
      </w:r>
    </w:p>
    <w:p w14:paraId="6B693CB7" w14:textId="47A57B1B" w:rsidR="00F33DD2" w:rsidRDefault="00F33DD2" w:rsidP="00166E14">
      <w:pPr>
        <w:spacing w:before="0" w:after="0"/>
        <w:ind w:left="36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4681CEB" w14:textId="418B5D11" w:rsidR="00166E14" w:rsidRDefault="00166E14" w:rsidP="00166E14">
      <w:pPr>
        <w:spacing w:before="0" w:after="0"/>
        <w:ind w:left="36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I noticed there are 2 FFD8 in the hex value, leaving me </w:t>
      </w:r>
      <w:r w:rsidR="002076FC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>puzzled, so I tried breaking it into 2 and yes I found 2 photos. Here are the photos I gathered:</w:t>
      </w:r>
    </w:p>
    <w:p w14:paraId="736EBA30" w14:textId="77777777" w:rsidR="002076FC" w:rsidRDefault="002076FC" w:rsidP="00166E14">
      <w:pPr>
        <w:spacing w:before="0" w:after="0"/>
        <w:ind w:left="36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AA4F8B1" w14:textId="20BDD693" w:rsidR="002076FC" w:rsidRDefault="002076FC" w:rsidP="002076FC">
      <w:pPr>
        <w:spacing w:before="0" w:after="0"/>
        <w:ind w:left="360" w:right="0" w:firstLine="72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        atm-image.jpg  </w:t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ab/>
        <w:t xml:space="preserve">                         </w:t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ab/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ab/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ab/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ab/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ab/>
        <w:t>atm_image2.jpg</w:t>
      </w:r>
    </w:p>
    <w:p w14:paraId="2F97F00B" w14:textId="7CED23B9" w:rsidR="002076FC" w:rsidRDefault="002076FC" w:rsidP="002076FC">
      <w:pPr>
        <w:spacing w:before="0" w:after="0"/>
        <w:ind w:left="36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667456" behindDoc="1" locked="0" layoutInCell="1" allowOverlap="1" wp14:anchorId="6C0DA915" wp14:editId="6223446C">
            <wp:simplePos x="0" y="0"/>
            <wp:positionH relativeFrom="column">
              <wp:posOffset>230736</wp:posOffset>
            </wp:positionH>
            <wp:positionV relativeFrom="paragraph">
              <wp:posOffset>63375</wp:posOffset>
            </wp:positionV>
            <wp:extent cx="2634559" cy="1749963"/>
            <wp:effectExtent l="0" t="0" r="0" b="3175"/>
            <wp:wrapNone/>
            <wp:docPr id="968311734" name="Picture 19" descr="A group of people walking past a store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11734" name="Picture 19" descr="A group of people walking past a storefron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559" cy="1749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drawing>
          <wp:anchor distT="0" distB="0" distL="114300" distR="114300" simplePos="0" relativeHeight="251668480" behindDoc="1" locked="0" layoutInCell="1" allowOverlap="1" wp14:anchorId="0F5EC9FF" wp14:editId="03F9213F">
            <wp:simplePos x="0" y="0"/>
            <wp:positionH relativeFrom="column">
              <wp:posOffset>4223442</wp:posOffset>
            </wp:positionH>
            <wp:positionV relativeFrom="paragraph">
              <wp:posOffset>63010</wp:posOffset>
            </wp:positionV>
            <wp:extent cx="2417275" cy="1726625"/>
            <wp:effectExtent l="0" t="0" r="0" b="635"/>
            <wp:wrapNone/>
            <wp:docPr id="528877940" name="Picture 20" descr="A person wearing a mask and holding a crow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77940" name="Picture 20" descr="A person wearing a mask and holding a crowba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139" cy="1730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2A9B8E" w14:textId="285EAFF4" w:rsidR="002076FC" w:rsidRPr="00EC114A" w:rsidRDefault="002076FC" w:rsidP="00166E14">
      <w:pPr>
        <w:spacing w:before="0" w:after="0"/>
        <w:ind w:left="36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5C01B46" w14:textId="7C4839D2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288D3C3A" w14:textId="3F31FDB4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480FC64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5D6F2E8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1D55836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48A66C0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4E0554D7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06B108F4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95ABC89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1CB6155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DADD055" w14:textId="77777777" w:rsidR="002076FC" w:rsidRDefault="002076FC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6263E4B9" w14:textId="729BCA53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7: </w:t>
      </w:r>
    </w:p>
    <w:p w14:paraId="2D4A67A6" w14:textId="4BFA05AB" w:rsidR="00FE5C0F" w:rsidRPr="00EC114A" w:rsidRDefault="00FE5C0F" w:rsidP="00FE5C0F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3F9B26AB" w14:textId="0C6ABBDF" w:rsidR="00FE5C0F" w:rsidRPr="00EC114A" w:rsidRDefault="00FE5C0F" w:rsidP="00FE5C0F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network traffic shows that the user accessed the image "broken.png"</w:t>
      </w:r>
    </w:p>
    <w:p w14:paraId="02477204" w14:textId="743C2A70" w:rsidR="00FE5C0F" w:rsidRDefault="00FE5C0F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Extract and include the image in your report.</w:t>
      </w:r>
    </w:p>
    <w:p w14:paraId="49570A0C" w14:textId="123C7E53" w:rsidR="002076FC" w:rsidRDefault="002076FC" w:rsidP="002076FC">
      <w:p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1F9341AD" w14:textId="172463F2" w:rsidR="002076FC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noProof/>
          <w:sz w:val="22"/>
          <w:szCs w:val="22"/>
        </w:rPr>
        <w:drawing>
          <wp:anchor distT="0" distB="0" distL="114300" distR="114300" simplePos="0" relativeHeight="251669504" behindDoc="1" locked="0" layoutInCell="1" allowOverlap="1" wp14:anchorId="68DCA0ED" wp14:editId="28FF0E7A">
            <wp:simplePos x="0" y="0"/>
            <wp:positionH relativeFrom="column">
              <wp:posOffset>2150110</wp:posOffset>
            </wp:positionH>
            <wp:positionV relativeFrom="paragraph">
              <wp:posOffset>271824</wp:posOffset>
            </wp:positionV>
            <wp:extent cx="2540000" cy="2540000"/>
            <wp:effectExtent l="0" t="0" r="0" b="0"/>
            <wp:wrapNone/>
            <wp:docPr id="1904883490" name="Picture 21" descr="A blue logo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83490" name="Picture 21" descr="A blue logo on a black backgroun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6FC">
        <w:rPr>
          <w:rFonts w:ascii="Franklin Gothic Medium" w:hAnsi="Franklin Gothic Medium" w:cs="Calibri"/>
          <w:sz w:val="22"/>
          <w:szCs w:val="22"/>
        </w:rPr>
        <w:t xml:space="preserve">I’ll be honest but this is the section I kind of struggled, so I pasted the ASCII data to </w:t>
      </w:r>
      <w:proofErr w:type="spellStart"/>
      <w:r w:rsidR="002076FC">
        <w:rPr>
          <w:rFonts w:ascii="Franklin Gothic Medium" w:hAnsi="Franklin Gothic Medium" w:cs="Calibri"/>
          <w:sz w:val="22"/>
          <w:szCs w:val="22"/>
        </w:rPr>
        <w:t>chatgpt</w:t>
      </w:r>
      <w:proofErr w:type="spellEnd"/>
      <w:r w:rsidR="002076FC">
        <w:rPr>
          <w:rFonts w:ascii="Franklin Gothic Medium" w:hAnsi="Franklin Gothic Medium" w:cs="Calibri"/>
          <w:sz w:val="22"/>
          <w:szCs w:val="22"/>
        </w:rPr>
        <w:t xml:space="preserve"> and was informed that this is a base64 encoding. I looked online for a base64 conversion tool and the result</w:t>
      </w:r>
      <w:r w:rsidR="00F627ED">
        <w:rPr>
          <w:rFonts w:ascii="Franklin Gothic Medium" w:hAnsi="Franklin Gothic Medium" w:cs="Calibri"/>
          <w:sz w:val="22"/>
          <w:szCs w:val="22"/>
        </w:rPr>
        <w:t xml:space="preserve"> I have is this image:</w:t>
      </w:r>
    </w:p>
    <w:p w14:paraId="2417C4D4" w14:textId="441A021C" w:rsidR="00F627ED" w:rsidRDefault="00F627E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12D40286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77B233F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832FDB0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410AE2F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DE39A4D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5E997B7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01EB0B8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74889DF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20DA5D3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804A47D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EB8FC22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DAFA7EA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1A8732B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3A8BED7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5C19812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6903ABEF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762CEE07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08AA51EF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C1E6E65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4419B344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C4DF34C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F21DB1C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117503C9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AB6D5E3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5D71A112" w14:textId="77777777" w:rsidR="003E3E1D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21556C20" w14:textId="77777777" w:rsidR="003E3E1D" w:rsidRPr="002076FC" w:rsidRDefault="003E3E1D" w:rsidP="002076FC">
      <w:p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</w:p>
    <w:p w14:paraId="3277C6CB" w14:textId="16B0D4D2" w:rsidR="00F33DD2" w:rsidRPr="00EC114A" w:rsidRDefault="00F33DD2" w:rsidP="00F33DD2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190B394" w14:textId="4DEAC624" w:rsidR="00F33DD2" w:rsidRPr="00EC114A" w:rsidRDefault="00F33DD2" w:rsidP="00F33DD2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  <w:r w:rsidRPr="00EC114A"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  <w:t xml:space="preserve">Sub-task 8: </w:t>
      </w:r>
    </w:p>
    <w:p w14:paraId="67460B4E" w14:textId="2DBF482D" w:rsidR="00F33DD2" w:rsidRPr="00EC114A" w:rsidRDefault="00F33DD2" w:rsidP="00F33DD2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5BCCB1F7" w14:textId="34B03713" w:rsidR="00F33DD2" w:rsidRPr="00EC114A" w:rsidRDefault="00F33DD2" w:rsidP="00F33DD2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The user accessed one more document called </w:t>
      </w:r>
      <w:proofErr w:type="gramStart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securepdf.pdf</w:t>
      </w:r>
      <w:proofErr w:type="gramEnd"/>
    </w:p>
    <w:p w14:paraId="1F6F2F52" w14:textId="3DEE45E1" w:rsidR="003E3E1D" w:rsidRDefault="00F33DD2" w:rsidP="003E3E1D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Access this document</w:t>
      </w:r>
      <w:r w:rsidR="003F0CEC">
        <w:rPr>
          <w:rFonts w:ascii="Franklin Gothic Medium" w:hAnsi="Franklin Gothic Medium" w:cs="Calibri"/>
          <w:i/>
          <w:iCs/>
          <w:sz w:val="22"/>
          <w:szCs w:val="22"/>
        </w:rPr>
        <w:t xml:space="preserve"> include an image of the pdf in your report</w:t>
      </w: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. Detail the steps to access </w:t>
      </w:r>
      <w:proofErr w:type="gramStart"/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it</w:t>
      </w:r>
      <w:proofErr w:type="gramEnd"/>
    </w:p>
    <w:p w14:paraId="45F48728" w14:textId="77777777" w:rsidR="003E3E1D" w:rsidRDefault="003E3E1D" w:rsidP="003E3E1D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79422CD0" w14:textId="77777777" w:rsidR="00420FA9" w:rsidRDefault="003E3E1D" w:rsidP="00420FA9">
      <w:pPr>
        <w:pStyle w:val="ListParagraph"/>
        <w:numPr>
          <w:ilvl w:val="1"/>
          <w:numId w:val="6"/>
        </w:num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 xml:space="preserve">I tried looking at the packet and it is not a pdf file since it is not finding the pdf signature, so again I posted this </w:t>
      </w:r>
      <w:r w:rsidR="00726C8D">
        <w:rPr>
          <w:rFonts w:ascii="Franklin Gothic Medium" w:hAnsi="Franklin Gothic Medium" w:cs="Calibri"/>
          <w:sz w:val="22"/>
          <w:szCs w:val="22"/>
        </w:rPr>
        <w:t>hex</w:t>
      </w:r>
      <w:r w:rsidR="00420FA9">
        <w:rPr>
          <w:rFonts w:ascii="Franklin Gothic Medium" w:hAnsi="Franklin Gothic Medium" w:cs="Calibri"/>
          <w:sz w:val="22"/>
          <w:szCs w:val="22"/>
        </w:rPr>
        <w:t xml:space="preserve"> </w:t>
      </w:r>
      <w:r>
        <w:rPr>
          <w:rFonts w:ascii="Franklin Gothic Medium" w:hAnsi="Franklin Gothic Medium" w:cs="Calibri"/>
          <w:sz w:val="22"/>
          <w:szCs w:val="22"/>
        </w:rPr>
        <w:t xml:space="preserve">value to </w:t>
      </w:r>
      <w:proofErr w:type="spellStart"/>
      <w:proofErr w:type="gramStart"/>
      <w:r>
        <w:rPr>
          <w:rFonts w:ascii="Franklin Gothic Medium" w:hAnsi="Franklin Gothic Medium" w:cs="Calibri"/>
          <w:sz w:val="22"/>
          <w:szCs w:val="22"/>
        </w:rPr>
        <w:t>chatgpt</w:t>
      </w:r>
      <w:proofErr w:type="spellEnd"/>
      <w:proofErr w:type="gramEnd"/>
      <w:r>
        <w:rPr>
          <w:rFonts w:ascii="Franklin Gothic Medium" w:hAnsi="Franklin Gothic Medium" w:cs="Calibri"/>
          <w:sz w:val="22"/>
          <w:szCs w:val="22"/>
        </w:rPr>
        <w:t xml:space="preserve"> and I was told that this was a zip file</w:t>
      </w:r>
      <w:r w:rsidR="00420FA9">
        <w:rPr>
          <w:rFonts w:ascii="Franklin Gothic Medium" w:hAnsi="Franklin Gothic Medium" w:cs="Calibri"/>
          <w:sz w:val="22"/>
          <w:szCs w:val="22"/>
        </w:rPr>
        <w:t>.</w:t>
      </w:r>
    </w:p>
    <w:p w14:paraId="6B4204CC" w14:textId="77777777" w:rsidR="00420FA9" w:rsidRDefault="00726C8D" w:rsidP="00420FA9">
      <w:pPr>
        <w:pStyle w:val="ListParagraph"/>
        <w:numPr>
          <w:ilvl w:val="1"/>
          <w:numId w:val="6"/>
        </w:num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 w:rsidRPr="00420FA9">
        <w:rPr>
          <w:rFonts w:ascii="Franklin Gothic Medium" w:hAnsi="Franklin Gothic Medium" w:cs="Calibri"/>
          <w:sz w:val="22"/>
          <w:szCs w:val="22"/>
        </w:rPr>
        <w:t xml:space="preserve"> I looked for online tool that can convert this hex to zip file</w:t>
      </w:r>
      <w:r w:rsidR="00420FA9" w:rsidRPr="00420FA9">
        <w:rPr>
          <w:rFonts w:ascii="Franklin Gothic Medium" w:hAnsi="Franklin Gothic Medium" w:cs="Calibri"/>
          <w:sz w:val="22"/>
          <w:szCs w:val="22"/>
        </w:rPr>
        <w:t xml:space="preserve">. </w:t>
      </w:r>
    </w:p>
    <w:p w14:paraId="1596A427" w14:textId="636D641B" w:rsidR="003E3E1D" w:rsidRDefault="00420FA9" w:rsidP="00420FA9">
      <w:pPr>
        <w:pStyle w:val="ListParagraph"/>
        <w:numPr>
          <w:ilvl w:val="1"/>
          <w:numId w:val="6"/>
        </w:num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 w:rsidRPr="00420FA9">
        <w:rPr>
          <w:rFonts w:ascii="Franklin Gothic Medium" w:hAnsi="Franklin Gothic Medium" w:cs="Calibri"/>
          <w:sz w:val="22"/>
          <w:szCs w:val="22"/>
        </w:rPr>
        <w:t xml:space="preserve">After I did that, the zip file was reconstructed, </w:t>
      </w:r>
      <w:r>
        <w:rPr>
          <w:rFonts w:ascii="Franklin Gothic Medium" w:hAnsi="Franklin Gothic Medium" w:cs="Calibri"/>
          <w:sz w:val="22"/>
          <w:szCs w:val="22"/>
        </w:rPr>
        <w:t>but I was asked for a password.</w:t>
      </w:r>
    </w:p>
    <w:p w14:paraId="758F368E" w14:textId="5FC985E3" w:rsidR="00420FA9" w:rsidRPr="00420FA9" w:rsidRDefault="00420FA9" w:rsidP="00420FA9">
      <w:pPr>
        <w:pStyle w:val="ListParagraph"/>
        <w:numPr>
          <w:ilvl w:val="1"/>
          <w:numId w:val="6"/>
        </w:num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I looked at the ASCII data of the packet and looked at the very bottom and found this:</w:t>
      </w:r>
    </w:p>
    <w:p w14:paraId="4FBB4B71" w14:textId="139D59E1" w:rsidR="00420FA9" w:rsidRDefault="00420FA9" w:rsidP="00726C8D">
      <w:pPr>
        <w:pStyle w:val="ListParagraph"/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 w:rsidRPr="003E3E1D">
        <w:rPr>
          <w:rFonts w:ascii="Franklin Gothic Medium" w:hAnsi="Franklin Gothic Medium" w:cs="Calibri"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1E034A20" wp14:editId="2E72C339">
            <wp:simplePos x="0" y="0"/>
            <wp:positionH relativeFrom="column">
              <wp:posOffset>774065</wp:posOffset>
            </wp:positionH>
            <wp:positionV relativeFrom="paragraph">
              <wp:posOffset>122316</wp:posOffset>
            </wp:positionV>
            <wp:extent cx="5041900" cy="736600"/>
            <wp:effectExtent l="0" t="0" r="0" b="0"/>
            <wp:wrapNone/>
            <wp:docPr id="176234593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45937" name="Picture 1" descr="A close-up of a computer scree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3622E" w14:textId="28B3C51B" w:rsidR="00726C8D" w:rsidRDefault="00726C8D" w:rsidP="00420FA9">
      <w:pPr>
        <w:pStyle w:val="ListParagraph"/>
        <w:spacing w:before="0" w:after="0"/>
        <w:ind w:left="2160" w:right="0"/>
        <w:rPr>
          <w:rFonts w:ascii="Franklin Gothic Medium" w:hAnsi="Franklin Gothic Medium" w:cs="Calibri"/>
          <w:sz w:val="22"/>
          <w:szCs w:val="22"/>
        </w:rPr>
      </w:pPr>
    </w:p>
    <w:p w14:paraId="3549D654" w14:textId="77777777" w:rsidR="00420FA9" w:rsidRDefault="00420FA9" w:rsidP="00420FA9">
      <w:pPr>
        <w:pStyle w:val="ListParagraph"/>
        <w:spacing w:before="0" w:after="0"/>
        <w:ind w:left="2160" w:right="0"/>
        <w:rPr>
          <w:rFonts w:ascii="Franklin Gothic Medium" w:hAnsi="Franklin Gothic Medium" w:cs="Calibri"/>
          <w:sz w:val="22"/>
          <w:szCs w:val="22"/>
        </w:rPr>
      </w:pPr>
    </w:p>
    <w:p w14:paraId="3DE68B1E" w14:textId="77777777" w:rsidR="00420FA9" w:rsidRDefault="00420FA9" w:rsidP="00420FA9">
      <w:pPr>
        <w:pStyle w:val="ListParagraph"/>
        <w:spacing w:before="0" w:after="0"/>
        <w:ind w:left="2160" w:right="0"/>
        <w:rPr>
          <w:rFonts w:ascii="Franklin Gothic Medium" w:hAnsi="Franklin Gothic Medium" w:cs="Calibri"/>
          <w:sz w:val="22"/>
          <w:szCs w:val="22"/>
        </w:rPr>
      </w:pPr>
    </w:p>
    <w:p w14:paraId="08F42AA5" w14:textId="77777777" w:rsidR="00420FA9" w:rsidRDefault="00420FA9" w:rsidP="00420FA9">
      <w:pPr>
        <w:pStyle w:val="ListParagraph"/>
        <w:spacing w:before="0" w:after="0"/>
        <w:ind w:left="2160" w:right="0"/>
        <w:rPr>
          <w:rFonts w:ascii="Franklin Gothic Medium" w:hAnsi="Franklin Gothic Medium" w:cs="Calibri"/>
          <w:sz w:val="22"/>
          <w:szCs w:val="22"/>
        </w:rPr>
      </w:pPr>
    </w:p>
    <w:p w14:paraId="4050469B" w14:textId="77777777" w:rsidR="00420FA9" w:rsidRDefault="00420FA9" w:rsidP="00420FA9">
      <w:pPr>
        <w:pStyle w:val="ListParagraph"/>
        <w:spacing w:before="0" w:after="0"/>
        <w:ind w:left="2160" w:right="0"/>
        <w:rPr>
          <w:rFonts w:ascii="Franklin Gothic Medium" w:hAnsi="Franklin Gothic Medium" w:cs="Calibri"/>
          <w:sz w:val="22"/>
          <w:szCs w:val="22"/>
        </w:rPr>
      </w:pPr>
    </w:p>
    <w:p w14:paraId="6E3CE718" w14:textId="49D2326E" w:rsidR="00420FA9" w:rsidRDefault="00420FA9" w:rsidP="00420FA9">
      <w:pPr>
        <w:pStyle w:val="ListParagraph"/>
        <w:numPr>
          <w:ilvl w:val="1"/>
          <w:numId w:val="6"/>
        </w:numPr>
        <w:spacing w:before="0" w:after="0"/>
        <w:ind w:right="0"/>
        <w:rPr>
          <w:rFonts w:ascii="Franklin Gothic Medium" w:hAnsi="Franklin Gothic Medium" w:cs="Calibri"/>
          <w:sz w:val="22"/>
          <w:szCs w:val="22"/>
        </w:rPr>
      </w:pPr>
      <w:r>
        <w:rPr>
          <w:rFonts w:ascii="Franklin Gothic Medium" w:hAnsi="Franklin Gothic Medium" w:cs="Calibri"/>
          <w:sz w:val="22"/>
          <w:szCs w:val="22"/>
        </w:rPr>
        <w:t>I went back to the file and put “secure” as the password and yes it gave me a pdf file called rawpdf.pdf. I opened it and I was presented with 2 pages of pdf. Here is the image:</w:t>
      </w:r>
    </w:p>
    <w:p w14:paraId="0E62C10B" w14:textId="177DABBB" w:rsidR="00420FA9" w:rsidRPr="00420FA9" w:rsidRDefault="00420FA9" w:rsidP="00420FA9">
      <w:pPr>
        <w:pStyle w:val="ListParagraph"/>
        <w:spacing w:before="0" w:after="0"/>
        <w:ind w:left="1440" w:right="0"/>
        <w:rPr>
          <w:rFonts w:ascii="Franklin Gothic Medium" w:hAnsi="Franklin Gothic Medium" w:cs="Calibri"/>
          <w:sz w:val="22"/>
          <w:szCs w:val="22"/>
        </w:rPr>
      </w:pPr>
      <w:r w:rsidRPr="00420FA9">
        <w:rPr>
          <w:rFonts w:ascii="Franklin Gothic Medium" w:hAnsi="Franklin Gothic Medium" w:cs="Calibri"/>
          <w:sz w:val="22"/>
          <w:szCs w:val="22"/>
        </w:rPr>
        <w:drawing>
          <wp:anchor distT="0" distB="0" distL="114300" distR="114300" simplePos="0" relativeHeight="251671552" behindDoc="1" locked="0" layoutInCell="1" allowOverlap="1" wp14:anchorId="4B31EC57" wp14:editId="3289A951">
            <wp:simplePos x="0" y="0"/>
            <wp:positionH relativeFrom="column">
              <wp:posOffset>991310</wp:posOffset>
            </wp:positionH>
            <wp:positionV relativeFrom="paragraph">
              <wp:posOffset>129427</wp:posOffset>
            </wp:positionV>
            <wp:extent cx="5101628" cy="3662308"/>
            <wp:effectExtent l="0" t="0" r="3810" b="0"/>
            <wp:wrapNone/>
            <wp:docPr id="1726153796" name="Picture 1" descr="A person using a computer on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53796" name="Picture 1" descr="A person using a computer on a couch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628" cy="3662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20FA9" w:rsidRPr="00420FA9" w:rsidSect="00F33DD2">
      <w:headerReference w:type="default" r:id="rId31"/>
      <w:pgSz w:w="12240" w:h="15840" w:code="1"/>
      <w:pgMar w:top="314" w:right="720" w:bottom="27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7F986" w14:textId="77777777" w:rsidR="00AC2E20" w:rsidRDefault="00AC2E20" w:rsidP="00A66B18">
      <w:pPr>
        <w:spacing w:before="0" w:after="0"/>
      </w:pPr>
      <w:r>
        <w:separator/>
      </w:r>
    </w:p>
  </w:endnote>
  <w:endnote w:type="continuationSeparator" w:id="0">
    <w:p w14:paraId="136EA873" w14:textId="77777777" w:rsidR="00AC2E20" w:rsidRDefault="00AC2E20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panose1 w:val="020B0909000000000000"/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panose1 w:val="020B0909000000000000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2C851" w14:textId="77777777" w:rsidR="00AC2E20" w:rsidRDefault="00AC2E20" w:rsidP="00A66B18">
      <w:pPr>
        <w:spacing w:before="0" w:after="0"/>
      </w:pPr>
      <w:r>
        <w:separator/>
      </w:r>
    </w:p>
  </w:footnote>
  <w:footnote w:type="continuationSeparator" w:id="0">
    <w:p w14:paraId="758A6FB2" w14:textId="77777777" w:rsidR="00AC2E20" w:rsidRDefault="00AC2E20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5709B" w14:textId="77777777" w:rsidR="00A66B18" w:rsidRDefault="00A66B18">
    <w:pPr>
      <w:pStyle w:val="Header"/>
    </w:pPr>
    <w:r w:rsidRPr="0041428F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C4C085D" wp14:editId="6BE9C69A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070"/>
              <wp:effectExtent l="0" t="0" r="0" b="0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303007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61AE02C" id="Graphic 17" o:spid="_x0000_s1026" alt="Curved accent shapes that collectively build the header design" style="position:absolute;margin-left:-36pt;margin-top:-36pt;width:649.5pt;height:238.6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">
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B0C6C"/>
    <w:multiLevelType w:val="hybridMultilevel"/>
    <w:tmpl w:val="EF2E3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73845"/>
    <w:multiLevelType w:val="hybridMultilevel"/>
    <w:tmpl w:val="EB12D0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D21B72"/>
    <w:multiLevelType w:val="hybridMultilevel"/>
    <w:tmpl w:val="23584B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C20874"/>
    <w:multiLevelType w:val="hybridMultilevel"/>
    <w:tmpl w:val="7C040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B1AFF"/>
    <w:multiLevelType w:val="hybridMultilevel"/>
    <w:tmpl w:val="B4CA47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F801FD"/>
    <w:multiLevelType w:val="hybridMultilevel"/>
    <w:tmpl w:val="D40C83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1180363">
    <w:abstractNumId w:val="3"/>
  </w:num>
  <w:num w:numId="2" w16cid:durableId="667055317">
    <w:abstractNumId w:val="2"/>
  </w:num>
  <w:num w:numId="3" w16cid:durableId="276065471">
    <w:abstractNumId w:val="5"/>
  </w:num>
  <w:num w:numId="4" w16cid:durableId="1439526756">
    <w:abstractNumId w:val="1"/>
  </w:num>
  <w:num w:numId="5" w16cid:durableId="1818063464">
    <w:abstractNumId w:val="4"/>
  </w:num>
  <w:num w:numId="6" w16cid:durableId="698043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C0D"/>
    <w:rsid w:val="000563E9"/>
    <w:rsid w:val="00081375"/>
    <w:rsid w:val="00083BAA"/>
    <w:rsid w:val="0010680C"/>
    <w:rsid w:val="00152B0B"/>
    <w:rsid w:val="00166E14"/>
    <w:rsid w:val="001766D6"/>
    <w:rsid w:val="0018151F"/>
    <w:rsid w:val="00183398"/>
    <w:rsid w:val="00192419"/>
    <w:rsid w:val="001A258E"/>
    <w:rsid w:val="001C270D"/>
    <w:rsid w:val="001E2320"/>
    <w:rsid w:val="002076FC"/>
    <w:rsid w:val="00214E28"/>
    <w:rsid w:val="002256D1"/>
    <w:rsid w:val="00276530"/>
    <w:rsid w:val="00293626"/>
    <w:rsid w:val="00293FCE"/>
    <w:rsid w:val="002B16A2"/>
    <w:rsid w:val="002E3B42"/>
    <w:rsid w:val="0032659B"/>
    <w:rsid w:val="00352B81"/>
    <w:rsid w:val="00394757"/>
    <w:rsid w:val="003A0150"/>
    <w:rsid w:val="003E24DF"/>
    <w:rsid w:val="003E3E1D"/>
    <w:rsid w:val="003F0CEC"/>
    <w:rsid w:val="003F3FD4"/>
    <w:rsid w:val="00401569"/>
    <w:rsid w:val="0041428F"/>
    <w:rsid w:val="00420FA9"/>
    <w:rsid w:val="004225F9"/>
    <w:rsid w:val="00440BE1"/>
    <w:rsid w:val="004A2B0D"/>
    <w:rsid w:val="004C193D"/>
    <w:rsid w:val="004D1382"/>
    <w:rsid w:val="005459B5"/>
    <w:rsid w:val="005C2210"/>
    <w:rsid w:val="00612AE8"/>
    <w:rsid w:val="00615018"/>
    <w:rsid w:val="0062123A"/>
    <w:rsid w:val="00630C37"/>
    <w:rsid w:val="0064428C"/>
    <w:rsid w:val="00646E75"/>
    <w:rsid w:val="00666188"/>
    <w:rsid w:val="0068238E"/>
    <w:rsid w:val="006F6F10"/>
    <w:rsid w:val="00706CAA"/>
    <w:rsid w:val="007263BB"/>
    <w:rsid w:val="00726C8D"/>
    <w:rsid w:val="00783E79"/>
    <w:rsid w:val="007B2891"/>
    <w:rsid w:val="007B2BC1"/>
    <w:rsid w:val="007B5AE8"/>
    <w:rsid w:val="007C7373"/>
    <w:rsid w:val="007F5192"/>
    <w:rsid w:val="008F3614"/>
    <w:rsid w:val="008F6C0D"/>
    <w:rsid w:val="0091575C"/>
    <w:rsid w:val="00982F7C"/>
    <w:rsid w:val="00A0141A"/>
    <w:rsid w:val="00A25DE7"/>
    <w:rsid w:val="00A26FE7"/>
    <w:rsid w:val="00A66B18"/>
    <w:rsid w:val="00A6783B"/>
    <w:rsid w:val="00A96CF8"/>
    <w:rsid w:val="00AA089B"/>
    <w:rsid w:val="00AB7234"/>
    <w:rsid w:val="00AC2E20"/>
    <w:rsid w:val="00AC4F11"/>
    <w:rsid w:val="00AD1D45"/>
    <w:rsid w:val="00AE1388"/>
    <w:rsid w:val="00AF3982"/>
    <w:rsid w:val="00B246DB"/>
    <w:rsid w:val="00B24BE7"/>
    <w:rsid w:val="00B50294"/>
    <w:rsid w:val="00B57D6E"/>
    <w:rsid w:val="00C04114"/>
    <w:rsid w:val="00C701F7"/>
    <w:rsid w:val="00C70786"/>
    <w:rsid w:val="00CC2903"/>
    <w:rsid w:val="00CE6CB7"/>
    <w:rsid w:val="00D10958"/>
    <w:rsid w:val="00D63AE9"/>
    <w:rsid w:val="00D66593"/>
    <w:rsid w:val="00DB10EA"/>
    <w:rsid w:val="00DE6DA2"/>
    <w:rsid w:val="00DF2D30"/>
    <w:rsid w:val="00E1168B"/>
    <w:rsid w:val="00E27C6B"/>
    <w:rsid w:val="00E4786A"/>
    <w:rsid w:val="00E55D74"/>
    <w:rsid w:val="00E6540C"/>
    <w:rsid w:val="00E658B7"/>
    <w:rsid w:val="00E81E2A"/>
    <w:rsid w:val="00EC114A"/>
    <w:rsid w:val="00EC33FF"/>
    <w:rsid w:val="00EE0952"/>
    <w:rsid w:val="00F1737B"/>
    <w:rsid w:val="00F33DD2"/>
    <w:rsid w:val="00F627ED"/>
    <w:rsid w:val="00FC28AC"/>
    <w:rsid w:val="00FE0F43"/>
    <w:rsid w:val="00FE5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D7F508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ListParagraph">
    <w:name w:val="List Paragraph"/>
    <w:basedOn w:val="Normal"/>
    <w:uiPriority w:val="34"/>
    <w:qFormat/>
    <w:rsid w:val="00EC33FF"/>
    <w:pPr>
      <w:contextualSpacing/>
    </w:pPr>
  </w:style>
  <w:style w:type="table" w:styleId="TableGrid">
    <w:name w:val="Table Grid"/>
    <w:basedOn w:val="TableNormal"/>
    <w:uiPriority w:val="39"/>
    <w:rsid w:val="004D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25F9"/>
    <w:rPr>
      <w:color w:val="F49100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25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9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ycea1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C:\Users\brycea1\AppData\Roaming\Microsoft\Templates\Blue curve letterhead.dotx</Template>
  <TotalTime>0</TotalTime>
  <Pages>9</Pages>
  <Words>631</Words>
  <Characters>3600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2024-04-03T01:52:00Z</dcterms:created>
  <dcterms:modified xsi:type="dcterms:W3CDTF">2024-04-03T01:52:00Z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